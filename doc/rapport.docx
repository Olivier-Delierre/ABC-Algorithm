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60901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sdtEndPr>
      <w:sdtContent>
        <w:p w:rsidR="00551991" w:rsidRPr="00551991" w:rsidRDefault="00551991" w:rsidP="00551991">
          <w:pPr>
            <w:pStyle w:val="Titre"/>
            <w:jc w:val="center"/>
            <w:rPr>
              <w:sz w:val="8"/>
              <w:szCs w:val="8"/>
            </w:rPr>
          </w:pPr>
        </w:p>
        <w:p w:rsidR="00551991" w:rsidRPr="00551991" w:rsidRDefault="00551991" w:rsidP="00551991"/>
        <w:p w:rsidR="00551991" w:rsidRDefault="005519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0"/>
                                  <w:gridCol w:w="5102"/>
                                </w:tblGrid>
                                <w:tr w:rsidR="00FB70E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B70E0" w:rsidRDefault="00FB70E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4D0E917C" wp14:editId="682BEDA2">
                                            <wp:extent cx="3403600" cy="2552700"/>
                                            <wp:effectExtent l="0" t="0" r="6350" b="0"/>
                                            <wp:docPr id="2" name="Image 2" descr="Résultat de recherche d'images pour &quot;bee colony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Résultat de recherche d'images pour &quot;bee colony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03600" cy="2552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FB70E0" w:rsidRDefault="00FB70E0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Intelligence artificielle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FB70E0" w:rsidRDefault="00FB70E0" w:rsidP="005519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Artificial Bee Colony Algorithm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Pr="002055D5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sz w:val="28"/>
                                          <w:szCs w:val="28"/>
                                        </w:rPr>
                                        <w:t>Olivier Delierre</w:t>
                                      </w:r>
                                    </w:p>
                                    <w:p w:rsidR="00FB70E0" w:rsidRPr="002055D5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sz w:val="28"/>
                                          <w:szCs w:val="28"/>
                                        </w:rPr>
                                        <w:t>Michael Gerwill</w:t>
                                      </w:r>
                                    </w:p>
                                    <w:p w:rsidR="00FB70E0" w:rsidRPr="002055D5" w:rsidRDefault="00FB70E0" w:rsidP="00551991">
                                      <w:pPr>
                                        <w:pStyle w:val="Sansinterligne"/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w:pPr>
                                      <w:r w:rsidRPr="002055D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Ilyasse Tissafi Idrissi</w:t>
                                      </w:r>
                                    </w:p>
                                    <w:p w:rsidR="00FB70E0" w:rsidRPr="002055D5" w:rsidRDefault="00FB70E0" w:rsidP="00551991">
                                      <w:pPr>
                                        <w:pStyle w:val="Sansinterligne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Antonin Leclerc</w:t>
                                      </w:r>
                                    </w:p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FB70E0" w:rsidRPr="00551991" w:rsidRDefault="00FB70E0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B70E0" w:rsidRDefault="00FB70E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0"/>
                            <w:gridCol w:w="5102"/>
                          </w:tblGrid>
                          <w:tr w:rsidR="00FB70E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B70E0" w:rsidRDefault="00FB70E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4D0E917C" wp14:editId="682BEDA2">
                                      <wp:extent cx="3403600" cy="2552700"/>
                                      <wp:effectExtent l="0" t="0" r="6350" b="0"/>
                                      <wp:docPr id="2" name="Image 2" descr="Résultat de recherche d'images pour &quot;bee colony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Résultat de recherche d'images pour &quot;bee colony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03600" cy="255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B70E0" w:rsidRDefault="00FB70E0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Intelligence artificielle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B70E0" w:rsidRDefault="00FB70E0" w:rsidP="005519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Artificial Bee Colony Algorithm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Pr="002055D5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sz w:val="28"/>
                                    <w:szCs w:val="28"/>
                                  </w:rPr>
                                  <w:t>Olivier Delierre</w:t>
                                </w:r>
                              </w:p>
                              <w:p w:rsidR="00FB70E0" w:rsidRPr="002055D5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sz w:val="28"/>
                                    <w:szCs w:val="28"/>
                                  </w:rPr>
                                  <w:t>Michael Gerwill</w:t>
                                </w:r>
                              </w:p>
                              <w:p w:rsidR="00FB70E0" w:rsidRPr="002055D5" w:rsidRDefault="00FB70E0" w:rsidP="00551991">
                                <w:pPr>
                                  <w:pStyle w:val="Sansinterligne"/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2055D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Ilyasse Tissafi Idrissi</w:t>
                                </w:r>
                              </w:p>
                              <w:p w:rsidR="00FB70E0" w:rsidRPr="002055D5" w:rsidRDefault="00FB70E0" w:rsidP="00551991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Antonin Leclerc</w:t>
                                </w:r>
                              </w:p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B70E0" w:rsidRPr="00551991" w:rsidRDefault="00FB70E0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FB70E0" w:rsidRDefault="00FB70E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53844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625E9" w:rsidRDefault="000625E9">
          <w:pPr>
            <w:pStyle w:val="En-ttedetabledesmatires"/>
          </w:pPr>
          <w:r>
            <w:t>Table des matières</w:t>
          </w:r>
        </w:p>
        <w:p w:rsidR="00A05C81" w:rsidRDefault="000625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06558" w:history="1">
            <w:r w:rsidR="00A05C81" w:rsidRPr="00667256">
              <w:rPr>
                <w:rStyle w:val="Lienhypertexte"/>
                <w:noProof/>
              </w:rPr>
              <w:t>I)</w:t>
            </w:r>
            <w:r w:rsidR="00A05C81">
              <w:rPr>
                <w:rFonts w:eastAsiaTheme="minorEastAsia"/>
                <w:noProof/>
                <w:lang w:eastAsia="fr-FR"/>
              </w:rPr>
              <w:tab/>
            </w:r>
            <w:r w:rsidR="00A05C81" w:rsidRPr="00667256">
              <w:rPr>
                <w:rStyle w:val="Lienhypertexte"/>
                <w:noProof/>
              </w:rPr>
              <w:t>Introduction</w:t>
            </w:r>
            <w:r w:rsidR="00A05C81">
              <w:rPr>
                <w:noProof/>
                <w:webHidden/>
              </w:rPr>
              <w:tab/>
            </w:r>
            <w:r w:rsidR="00A05C81">
              <w:rPr>
                <w:noProof/>
                <w:webHidden/>
              </w:rPr>
              <w:fldChar w:fldCharType="begin"/>
            </w:r>
            <w:r w:rsidR="00A05C81">
              <w:rPr>
                <w:noProof/>
                <w:webHidden/>
              </w:rPr>
              <w:instrText xml:space="preserve"> PAGEREF _Toc501706558 \h </w:instrText>
            </w:r>
            <w:r w:rsidR="00A05C81">
              <w:rPr>
                <w:noProof/>
                <w:webHidden/>
              </w:rPr>
            </w:r>
            <w:r w:rsidR="00A05C81">
              <w:rPr>
                <w:noProof/>
                <w:webHidden/>
              </w:rPr>
              <w:fldChar w:fldCharType="separate"/>
            </w:r>
            <w:r w:rsidR="00A05C81">
              <w:rPr>
                <w:noProof/>
                <w:webHidden/>
              </w:rPr>
              <w:t>2</w:t>
            </w:r>
            <w:r w:rsidR="00A05C81">
              <w:rPr>
                <w:noProof/>
                <w:webHidden/>
              </w:rPr>
              <w:fldChar w:fldCharType="end"/>
            </w:r>
          </w:hyperlink>
        </w:p>
        <w:p w:rsidR="00A05C81" w:rsidRDefault="00A05C8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06559" w:history="1">
            <w:r w:rsidRPr="00667256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67256">
              <w:rPr>
                <w:rStyle w:val="Lienhypertexte"/>
                <w:noProof/>
              </w:rPr>
              <w:t>L’algorithme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5E9" w:rsidRDefault="000625E9">
          <w:r>
            <w:rPr>
              <w:b/>
              <w:bCs/>
            </w:rPr>
            <w:fldChar w:fldCharType="end"/>
          </w:r>
        </w:p>
      </w:sdtContent>
    </w:sdt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632B53" w:rsidRPr="00632B53" w:rsidRDefault="00A152E5" w:rsidP="00632B53">
      <w:pPr>
        <w:pStyle w:val="Titre1"/>
        <w:numPr>
          <w:ilvl w:val="0"/>
          <w:numId w:val="4"/>
        </w:numPr>
      </w:pPr>
      <w:bookmarkStart w:id="0" w:name="_Toc501706558"/>
      <w:r>
        <w:t>Introduction</w:t>
      </w:r>
      <w:bookmarkEnd w:id="0"/>
    </w:p>
    <w:p w:rsidR="00A152E5" w:rsidRDefault="0063545E" w:rsidP="00A152E5">
      <w:r>
        <w:tab/>
        <w:t>Dans la nature, différentes espèces vivent en groupe : les bancs de poissons, les nuées d’oiseaux, les troupea</w:t>
      </w:r>
      <w:r w:rsidR="00632B53">
        <w:t>ux,</w:t>
      </w:r>
      <w:r w:rsidR="0040180F">
        <w:t xml:space="preserve"> les abeilles</w:t>
      </w:r>
      <w:r w:rsidR="00632B53">
        <w:t>…</w:t>
      </w:r>
      <w:bookmarkStart w:id="1" w:name="_GoBack"/>
      <w:bookmarkEnd w:id="1"/>
      <w:r w:rsidR="0040180F">
        <w:t xml:space="preserve"> Ces dernières sont très bien organisées et très rigoureuses dans leur travail. Des chercheurs se sont donc intéressé au comportement des abeilles pour créer une métaheuristique.</w:t>
      </w:r>
    </w:p>
    <w:p w:rsidR="00FD4C90" w:rsidRDefault="00FD4C90" w:rsidP="00A152E5">
      <w:r>
        <w:tab/>
        <w:t>Une métaheuristique est un algorithme d’optimisation permettant de résoudre des problèmes d’optimisation difficile. Dans ce rapport concernant l’implémentation de l’Articifial Bee Colony Algorithm, nous allons d’abord aborder…………</w:t>
      </w:r>
      <w:r w:rsidR="00632B53">
        <w:t xml:space="preserve">.. </w:t>
      </w:r>
    </w:p>
    <w:p w:rsidR="00FD4C90" w:rsidRDefault="00FD4C90" w:rsidP="00EA0631">
      <w:pPr>
        <w:pStyle w:val="Titre1"/>
        <w:numPr>
          <w:ilvl w:val="0"/>
          <w:numId w:val="4"/>
        </w:numPr>
      </w:pPr>
      <w:bookmarkStart w:id="2" w:name="_Toc501706559"/>
      <w:r>
        <w:t>L’algorithme ABC</w:t>
      </w:r>
      <w:bookmarkEnd w:id="2"/>
    </w:p>
    <w:p w:rsidR="00FD4C90" w:rsidRDefault="00FB70E0" w:rsidP="00FD4C90">
      <w:r>
        <w:t>L’algorithme simule le comportement d’une colonie d’abeilles</w:t>
      </w:r>
      <w:r w:rsidR="00C153D2">
        <w:t>, il y a trois types d’abeilles :</w:t>
      </w:r>
    </w:p>
    <w:p w:rsidR="00C153D2" w:rsidRDefault="00C153D2" w:rsidP="00C153D2">
      <w:pPr>
        <w:pStyle w:val="Paragraphedeliste"/>
        <w:numPr>
          <w:ilvl w:val="0"/>
          <w:numId w:val="1"/>
        </w:numPr>
      </w:pPr>
      <w:r>
        <w:t>Les employées : cherchent de la nourriture autour de la source de nourriture qu’elles ont en mémoire et partagent ces informations avec les abeilles spectatrices.</w:t>
      </w:r>
    </w:p>
    <w:p w:rsidR="00C153D2" w:rsidRDefault="00C153D2" w:rsidP="00C153D2">
      <w:pPr>
        <w:pStyle w:val="Paragraphedeliste"/>
        <w:numPr>
          <w:ilvl w:val="0"/>
          <w:numId w:val="1"/>
        </w:numPr>
      </w:pPr>
      <w:r>
        <w:t xml:space="preserve">Les spectatrices : choisissent les meilleures sources de nourriture parmi celles que les abeilles employées leur ont transmises. </w:t>
      </w:r>
    </w:p>
    <w:p w:rsidR="00C153D2" w:rsidRPr="00FD4C90" w:rsidRDefault="00C153D2" w:rsidP="00EA0631">
      <w:pPr>
        <w:pStyle w:val="Paragraphedeliste"/>
        <w:numPr>
          <w:ilvl w:val="0"/>
          <w:numId w:val="1"/>
        </w:numPr>
      </w:pPr>
      <w:r>
        <w:t>Les éclaireuses : anciennes abeilles employées dont la source de nourriture n’a pas été retenue, elles cherchent donc une nouvelle source de nourriture.</w:t>
      </w:r>
    </w:p>
    <w:sectPr w:rsidR="00C153D2" w:rsidRPr="00FD4C90" w:rsidSect="0055199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43" w:rsidRDefault="004A4643" w:rsidP="004A4643">
      <w:pPr>
        <w:spacing w:after="0" w:line="240" w:lineRule="auto"/>
      </w:pPr>
      <w:r>
        <w:separator/>
      </w:r>
    </w:p>
  </w:endnote>
  <w:endnote w:type="continuationSeparator" w:id="0">
    <w:p w:rsidR="004A4643" w:rsidRDefault="004A4643" w:rsidP="004A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2474354"/>
      <w:docPartObj>
        <w:docPartGallery w:val="Page Numbers (Bottom of Page)"/>
        <w:docPartUnique/>
      </w:docPartObj>
    </w:sdtPr>
    <w:sdtContent>
      <w:p w:rsidR="004A4643" w:rsidRDefault="004A46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B53">
          <w:rPr>
            <w:noProof/>
          </w:rPr>
          <w:t>1</w:t>
        </w:r>
        <w:r>
          <w:fldChar w:fldCharType="end"/>
        </w:r>
      </w:p>
    </w:sdtContent>
  </w:sdt>
  <w:p w:rsidR="004A4643" w:rsidRDefault="004A46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43" w:rsidRDefault="004A4643" w:rsidP="004A4643">
      <w:pPr>
        <w:spacing w:after="0" w:line="240" w:lineRule="auto"/>
      </w:pPr>
      <w:r>
        <w:separator/>
      </w:r>
    </w:p>
  </w:footnote>
  <w:footnote w:type="continuationSeparator" w:id="0">
    <w:p w:rsidR="004A4643" w:rsidRDefault="004A4643" w:rsidP="004A4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6D49"/>
    <w:multiLevelType w:val="hybridMultilevel"/>
    <w:tmpl w:val="FD62423C"/>
    <w:lvl w:ilvl="0" w:tplc="225A25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01A"/>
    <w:multiLevelType w:val="hybridMultilevel"/>
    <w:tmpl w:val="58EA61F6"/>
    <w:lvl w:ilvl="0" w:tplc="D21AC34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2D38"/>
    <w:multiLevelType w:val="hybridMultilevel"/>
    <w:tmpl w:val="0D4CA076"/>
    <w:lvl w:ilvl="0" w:tplc="42BC98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51BE7"/>
    <w:multiLevelType w:val="hybridMultilevel"/>
    <w:tmpl w:val="A9BE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91"/>
    <w:rsid w:val="000625E9"/>
    <w:rsid w:val="002055D5"/>
    <w:rsid w:val="0026697A"/>
    <w:rsid w:val="00335059"/>
    <w:rsid w:val="003E6D7D"/>
    <w:rsid w:val="0040180F"/>
    <w:rsid w:val="004A4643"/>
    <w:rsid w:val="00551991"/>
    <w:rsid w:val="00632B53"/>
    <w:rsid w:val="0063545E"/>
    <w:rsid w:val="00A05C81"/>
    <w:rsid w:val="00A152E5"/>
    <w:rsid w:val="00AE45A2"/>
    <w:rsid w:val="00C153D2"/>
    <w:rsid w:val="00EA0631"/>
    <w:rsid w:val="00FB70E0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F762F-A48B-472D-BD74-96F27D8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199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199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1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D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C9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153D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A06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063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643"/>
  </w:style>
  <w:style w:type="paragraph" w:styleId="Pieddepage">
    <w:name w:val="footer"/>
    <w:basedOn w:val="Normal"/>
    <w:link w:val="Pieddepag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20"/>
    <w:rsid w:val="000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A4584190DB46409D92A8DEE93104BE">
    <w:name w:val="ABA4584190DB46409D92A8DEE93104BE"/>
    <w:rsid w:val="000C3320"/>
  </w:style>
  <w:style w:type="paragraph" w:customStyle="1" w:styleId="4C1359E1C2A043CB8A85016B04725D79">
    <w:name w:val="4C1359E1C2A043CB8A85016B04725D79"/>
    <w:rsid w:val="000C3320"/>
  </w:style>
  <w:style w:type="paragraph" w:customStyle="1" w:styleId="9DEDF8DE4A1F4159896DB38749C936D3">
    <w:name w:val="9DEDF8DE4A1F4159896DB38749C936D3"/>
    <w:rsid w:val="000C3320"/>
  </w:style>
  <w:style w:type="paragraph" w:customStyle="1" w:styleId="1128833605994BA0A48D7DB89481BF71">
    <w:name w:val="1128833605994BA0A48D7DB89481BF71"/>
    <w:rsid w:val="000C3320"/>
  </w:style>
  <w:style w:type="paragraph" w:customStyle="1" w:styleId="287B3BFDB2384EA6954DBB2BB43C30FF">
    <w:name w:val="287B3BFDB2384EA6954DBB2BB43C30FF"/>
    <w:rsid w:val="000C3320"/>
  </w:style>
  <w:style w:type="paragraph" w:customStyle="1" w:styleId="35D02621E659491F86543F0A73007432">
    <w:name w:val="35D02621E659491F86543F0A73007432"/>
    <w:rsid w:val="000C3320"/>
  </w:style>
  <w:style w:type="paragraph" w:customStyle="1" w:styleId="76ECD3B8EABB465E8181D689161202E2">
    <w:name w:val="76ECD3B8EABB465E8181D689161202E2"/>
    <w:rsid w:val="000C3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66A5-29C1-4477-AAF5-DD7D3FC7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E7A62F0E.dotm</Template>
  <TotalTime>37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Artificial Bee Colony Algorithm</dc:subject>
  <dc:creator>Michael Gerwill</dc:creator>
  <cp:keywords/>
  <dc:description/>
  <cp:lastModifiedBy>Antonin Leclerc</cp:lastModifiedBy>
  <cp:revision>11</cp:revision>
  <dcterms:created xsi:type="dcterms:W3CDTF">2017-12-22T09:58:00Z</dcterms:created>
  <dcterms:modified xsi:type="dcterms:W3CDTF">2017-12-22T10:49:00Z</dcterms:modified>
  <cp:category/>
</cp:coreProperties>
</file>